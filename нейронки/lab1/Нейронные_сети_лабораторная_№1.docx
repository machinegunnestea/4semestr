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9BCB" w14:textId="77777777" w:rsidR="002D6AC9" w:rsidRDefault="00992E4A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1CF3F156" w14:textId="0B306346" w:rsidR="002D6AC9" w:rsidRPr="0043740A" w:rsidRDefault="002D6AC9">
      <w:pPr>
        <w:jc w:val="center"/>
        <w:rPr>
          <w:bCs/>
          <w:sz w:val="28"/>
        </w:rPr>
      </w:pPr>
    </w:p>
    <w:p w14:paraId="557E35ED" w14:textId="77777777" w:rsidR="002D6AC9" w:rsidRDefault="00992E4A">
      <w:pPr>
        <w:jc w:val="center"/>
      </w:pPr>
      <w:r>
        <w:rPr>
          <w:b/>
          <w:sz w:val="28"/>
        </w:rPr>
        <w:t>УЧРЕЖДЕНИЕ ОБРАЗОВАНИЯ</w:t>
      </w:r>
    </w:p>
    <w:p w14:paraId="65E79C16" w14:textId="77777777" w:rsidR="002D6AC9" w:rsidRDefault="00992E4A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015BF3C7" w14:textId="77777777" w:rsidR="002D6AC9" w:rsidRDefault="002D6AC9">
      <w:pPr>
        <w:jc w:val="center"/>
        <w:rPr>
          <w:b/>
          <w:sz w:val="28"/>
        </w:rPr>
      </w:pPr>
    </w:p>
    <w:p w14:paraId="3FA3CF77" w14:textId="77777777" w:rsidR="002D6AC9" w:rsidRDefault="00992E4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0A5AEE96" w14:textId="77777777" w:rsidR="002D6AC9" w:rsidRDefault="002D6AC9">
      <w:pPr>
        <w:jc w:val="center"/>
        <w:rPr>
          <w:sz w:val="28"/>
        </w:rPr>
      </w:pPr>
    </w:p>
    <w:p w14:paraId="5D7FB413" w14:textId="77777777" w:rsidR="002D6AC9" w:rsidRDefault="00992E4A">
      <w:pPr>
        <w:jc w:val="center"/>
      </w:pPr>
      <w:r>
        <w:rPr>
          <w:sz w:val="28"/>
        </w:rPr>
        <w:t>Кафедра «</w:t>
      </w:r>
      <w:r w:rsidR="007C6099">
        <w:rPr>
          <w:sz w:val="28"/>
        </w:rPr>
        <w:t>Информатика</w:t>
      </w:r>
      <w:r>
        <w:rPr>
          <w:sz w:val="28"/>
        </w:rPr>
        <w:t>»</w:t>
      </w:r>
    </w:p>
    <w:p w14:paraId="072C36F7" w14:textId="77777777" w:rsidR="002D6AC9" w:rsidRDefault="002D6AC9">
      <w:pPr>
        <w:jc w:val="center"/>
        <w:rPr>
          <w:sz w:val="28"/>
        </w:rPr>
      </w:pPr>
    </w:p>
    <w:p w14:paraId="46455116" w14:textId="77777777" w:rsidR="002D6AC9" w:rsidRDefault="002D6AC9">
      <w:pPr>
        <w:jc w:val="center"/>
        <w:rPr>
          <w:sz w:val="28"/>
        </w:rPr>
      </w:pPr>
    </w:p>
    <w:p w14:paraId="6C448B09" w14:textId="77777777" w:rsidR="002D6AC9" w:rsidRDefault="002D6AC9">
      <w:pPr>
        <w:jc w:val="center"/>
        <w:rPr>
          <w:sz w:val="28"/>
        </w:rPr>
      </w:pPr>
    </w:p>
    <w:p w14:paraId="1C96D481" w14:textId="77777777" w:rsidR="002D6AC9" w:rsidRDefault="002D6AC9">
      <w:pPr>
        <w:jc w:val="center"/>
        <w:rPr>
          <w:sz w:val="28"/>
        </w:rPr>
      </w:pPr>
    </w:p>
    <w:p w14:paraId="616312A2" w14:textId="77777777" w:rsidR="002D6AC9" w:rsidRDefault="002D6AC9">
      <w:pPr>
        <w:jc w:val="center"/>
        <w:rPr>
          <w:sz w:val="28"/>
        </w:rPr>
      </w:pPr>
    </w:p>
    <w:p w14:paraId="30CEAC6A" w14:textId="77777777" w:rsidR="002D6AC9" w:rsidRDefault="00992E4A">
      <w:pPr>
        <w:jc w:val="center"/>
      </w:pPr>
      <w:r>
        <w:rPr>
          <w:sz w:val="28"/>
        </w:rPr>
        <w:t xml:space="preserve">ОТЧЕТ ПО ЛАБОРАТОРНОЙ РАБОТЕ № </w:t>
      </w:r>
      <w:r w:rsidR="007C6099">
        <w:rPr>
          <w:sz w:val="28"/>
        </w:rPr>
        <w:t>1</w:t>
      </w:r>
    </w:p>
    <w:p w14:paraId="03B93701" w14:textId="77777777" w:rsidR="002D6AC9" w:rsidRDefault="00992E4A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7C6099">
        <w:rPr>
          <w:sz w:val="28"/>
          <w:szCs w:val="28"/>
        </w:rPr>
        <w:t xml:space="preserve">Программирование нейронных сетей в </w:t>
      </w:r>
      <w:r w:rsidR="007C6099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737FC254" w14:textId="77777777" w:rsidR="002D6AC9" w:rsidRDefault="002D6AC9">
      <w:pPr>
        <w:rPr>
          <w:rFonts w:eastAsia="Calibri"/>
          <w:bCs/>
          <w:sz w:val="28"/>
          <w:szCs w:val="16"/>
        </w:rPr>
      </w:pPr>
    </w:p>
    <w:p w14:paraId="074F0DB9" w14:textId="77777777" w:rsidR="002D6AC9" w:rsidRDefault="002D6AC9">
      <w:pPr>
        <w:rPr>
          <w:sz w:val="28"/>
        </w:rPr>
      </w:pPr>
    </w:p>
    <w:p w14:paraId="7ECE39C3" w14:textId="77777777" w:rsidR="002D6AC9" w:rsidRDefault="002D6AC9">
      <w:pPr>
        <w:rPr>
          <w:sz w:val="28"/>
        </w:rPr>
      </w:pPr>
    </w:p>
    <w:p w14:paraId="488AD996" w14:textId="792E439E" w:rsidR="002D6AC9" w:rsidRDefault="00992E4A">
      <w:pPr>
        <w:jc w:val="center"/>
      </w:pPr>
      <w:r>
        <w:rPr>
          <w:sz w:val="28"/>
        </w:rPr>
        <w:t>на тему: «</w:t>
      </w:r>
      <w:r w:rsidR="00636D8F" w:rsidRPr="00636D8F">
        <w:rPr>
          <w:sz w:val="28"/>
        </w:rPr>
        <w:t>Создание простой нейронной сети</w:t>
      </w:r>
      <w:r>
        <w:rPr>
          <w:sz w:val="28"/>
        </w:rPr>
        <w:t>»</w:t>
      </w:r>
    </w:p>
    <w:p w14:paraId="11CA3120" w14:textId="77777777" w:rsidR="002D6AC9" w:rsidRDefault="002D6AC9">
      <w:pPr>
        <w:rPr>
          <w:b/>
          <w:sz w:val="28"/>
        </w:rPr>
      </w:pPr>
    </w:p>
    <w:p w14:paraId="14CB661B" w14:textId="77777777" w:rsidR="002D6AC9" w:rsidRDefault="002D6AC9">
      <w:pPr>
        <w:rPr>
          <w:sz w:val="28"/>
        </w:rPr>
      </w:pPr>
    </w:p>
    <w:p w14:paraId="5A18C63D" w14:textId="77777777" w:rsidR="002D6AC9" w:rsidRDefault="002D6AC9">
      <w:pPr>
        <w:rPr>
          <w:sz w:val="28"/>
        </w:rPr>
      </w:pPr>
    </w:p>
    <w:p w14:paraId="037A075A" w14:textId="77777777" w:rsidR="002D6AC9" w:rsidRDefault="002D6AC9">
      <w:pPr>
        <w:rPr>
          <w:sz w:val="28"/>
        </w:rPr>
      </w:pPr>
    </w:p>
    <w:p w14:paraId="7B78BE77" w14:textId="77777777" w:rsidR="002D6AC9" w:rsidRDefault="002D6AC9">
      <w:pPr>
        <w:rPr>
          <w:sz w:val="28"/>
        </w:rPr>
      </w:pPr>
    </w:p>
    <w:p w14:paraId="622FD2F7" w14:textId="77777777" w:rsidR="002D6AC9" w:rsidRDefault="002D6AC9">
      <w:pPr>
        <w:rPr>
          <w:sz w:val="28"/>
        </w:rPr>
      </w:pPr>
    </w:p>
    <w:p w14:paraId="5FBD31C2" w14:textId="77777777" w:rsidR="002D6AC9" w:rsidRDefault="002D6AC9">
      <w:pPr>
        <w:rPr>
          <w:sz w:val="28"/>
        </w:rPr>
      </w:pPr>
    </w:p>
    <w:p w14:paraId="782ACC1F" w14:textId="77777777" w:rsidR="002D6AC9" w:rsidRDefault="002D6AC9">
      <w:pPr>
        <w:rPr>
          <w:sz w:val="28"/>
        </w:rPr>
      </w:pPr>
    </w:p>
    <w:p w14:paraId="1CE5A9A4" w14:textId="05BB79FF" w:rsidR="002D6AC9" w:rsidRDefault="00992E4A">
      <w:pPr>
        <w:ind w:left="4820" w:firstLine="4"/>
        <w:rPr>
          <w:sz w:val="28"/>
        </w:rPr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</w:t>
      </w:r>
      <w:r w:rsidR="000F0DE4">
        <w:rPr>
          <w:sz w:val="28"/>
        </w:rPr>
        <w:t>ы</w:t>
      </w:r>
      <w:r>
        <w:rPr>
          <w:sz w:val="28"/>
        </w:rPr>
        <w:t xml:space="preserve"> гр. ИП-</w:t>
      </w:r>
      <w:r w:rsidR="0043740A">
        <w:rPr>
          <w:sz w:val="28"/>
        </w:rPr>
        <w:t>2</w:t>
      </w:r>
      <w:r w:rsidR="00F366C8">
        <w:rPr>
          <w:sz w:val="28"/>
        </w:rPr>
        <w:t>2</w:t>
      </w:r>
    </w:p>
    <w:p w14:paraId="0443F166" w14:textId="351B6A04" w:rsidR="00F366C8" w:rsidRPr="00F366C8" w:rsidRDefault="00F366C8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Кобельчук А.И.</w:t>
      </w:r>
    </w:p>
    <w:p w14:paraId="31A9AD1B" w14:textId="2315ECDE" w:rsidR="00F366C8" w:rsidRDefault="00785AA9" w:rsidP="00F366C8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366C8">
        <w:rPr>
          <w:sz w:val="28"/>
        </w:rPr>
        <w:t>Коваленко А.И.</w:t>
      </w:r>
    </w:p>
    <w:p w14:paraId="1B2CCC41" w14:textId="4A0C930C" w:rsidR="00F366C8" w:rsidRDefault="00F366C8" w:rsidP="00F366C8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Удовенко Е.А.</w:t>
      </w:r>
    </w:p>
    <w:p w14:paraId="5F72198F" w14:textId="7A3E852C" w:rsidR="00F366C8" w:rsidRDefault="00F366C8" w:rsidP="00F366C8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Ходаковский Г.С</w:t>
      </w:r>
    </w:p>
    <w:p w14:paraId="445EC456" w14:textId="3E00E30C" w:rsidR="00785AA9" w:rsidRPr="000F0DE4" w:rsidRDefault="00785AA9">
      <w:pPr>
        <w:ind w:left="4820" w:firstLine="4"/>
        <w:rPr>
          <w:sz w:val="28"/>
        </w:rPr>
      </w:pPr>
      <w:r>
        <w:rPr>
          <w:sz w:val="28"/>
        </w:rPr>
        <w:t>.</w:t>
      </w:r>
    </w:p>
    <w:p w14:paraId="029EEAB7" w14:textId="77777777" w:rsidR="002D6AC9" w:rsidRDefault="00992E4A">
      <w:pPr>
        <w:ind w:left="4820" w:firstLine="4"/>
        <w:rPr>
          <w:sz w:val="28"/>
        </w:rPr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7C6099">
        <w:rPr>
          <w:sz w:val="28"/>
        </w:rPr>
        <w:t>доцент</w:t>
      </w:r>
    </w:p>
    <w:p w14:paraId="259F2F4C" w14:textId="77777777" w:rsidR="007C6099" w:rsidRDefault="007C6099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Прокопенко Д. В.</w:t>
      </w:r>
    </w:p>
    <w:p w14:paraId="66E62EA8" w14:textId="77777777" w:rsidR="002D6AC9" w:rsidRDefault="00992E4A">
      <w:pPr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798CEC8" w14:textId="77777777" w:rsidR="002D6AC9" w:rsidRDefault="002D6AC9">
      <w:pPr>
        <w:rPr>
          <w:sz w:val="28"/>
        </w:rPr>
      </w:pPr>
    </w:p>
    <w:p w14:paraId="2C4189C7" w14:textId="77777777" w:rsidR="002D6AC9" w:rsidRDefault="002D6AC9">
      <w:pPr>
        <w:rPr>
          <w:sz w:val="28"/>
        </w:rPr>
      </w:pPr>
    </w:p>
    <w:p w14:paraId="694F56D4" w14:textId="77777777" w:rsidR="002D6AC9" w:rsidRDefault="002D6AC9">
      <w:pPr>
        <w:rPr>
          <w:sz w:val="28"/>
        </w:rPr>
      </w:pPr>
    </w:p>
    <w:p w14:paraId="23C3046B" w14:textId="77777777" w:rsidR="002D6AC9" w:rsidRDefault="002D6AC9">
      <w:pPr>
        <w:rPr>
          <w:sz w:val="28"/>
        </w:rPr>
      </w:pPr>
    </w:p>
    <w:p w14:paraId="5F6D0EF0" w14:textId="77777777" w:rsidR="002D6AC9" w:rsidRDefault="002D6AC9" w:rsidP="00F366C8">
      <w:pPr>
        <w:ind w:firstLine="0"/>
        <w:rPr>
          <w:sz w:val="28"/>
        </w:rPr>
      </w:pPr>
    </w:p>
    <w:p w14:paraId="75E2ED51" w14:textId="77777777" w:rsidR="002D6AC9" w:rsidRDefault="002D6AC9">
      <w:pPr>
        <w:jc w:val="center"/>
        <w:rPr>
          <w:sz w:val="28"/>
        </w:rPr>
      </w:pPr>
    </w:p>
    <w:p w14:paraId="1DB73E5B" w14:textId="77777777" w:rsidR="002D6AC9" w:rsidRDefault="002D6AC9" w:rsidP="007C6099">
      <w:pPr>
        <w:ind w:firstLine="0"/>
        <w:rPr>
          <w:sz w:val="28"/>
        </w:rPr>
      </w:pPr>
    </w:p>
    <w:p w14:paraId="19DFDB57" w14:textId="7A4010C4" w:rsidR="002D6AC9" w:rsidRDefault="00992E4A">
      <w:pPr>
        <w:jc w:val="center"/>
      </w:pPr>
      <w:r>
        <w:rPr>
          <w:sz w:val="28"/>
        </w:rPr>
        <w:t>Гомель 20</w:t>
      </w:r>
      <w:r w:rsidR="00785AA9">
        <w:rPr>
          <w:sz w:val="28"/>
        </w:rPr>
        <w:t>2</w:t>
      </w:r>
      <w:r w:rsidR="00F366C8">
        <w:rPr>
          <w:sz w:val="28"/>
        </w:rPr>
        <w:t>2</w:t>
      </w:r>
    </w:p>
    <w:p w14:paraId="7860FCA3" w14:textId="3BC8EFFA" w:rsidR="00636D8F" w:rsidRDefault="00992E4A" w:rsidP="00636D8F">
      <w:pPr>
        <w:spacing w:before="240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636D8F" w:rsidRPr="00636D8F">
        <w:rPr>
          <w:bCs/>
          <w:sz w:val="28"/>
          <w:szCs w:val="28"/>
        </w:rPr>
        <w:t>научиться создавать простые нейронные сети, освоить основные принципы работы нейронной сети.</w:t>
      </w:r>
    </w:p>
    <w:p w14:paraId="73CDA6A0" w14:textId="26AB1FEA" w:rsidR="00AA1C6D" w:rsidRPr="003678B2" w:rsidRDefault="007C6099" w:rsidP="00636D8F">
      <w:pPr>
        <w:spacing w:before="240" w:after="240"/>
        <w:rPr>
          <w:bCs/>
          <w:sz w:val="28"/>
          <w:szCs w:val="28"/>
        </w:rPr>
      </w:pPr>
      <w:r w:rsidRPr="007C6099">
        <w:rPr>
          <w:b/>
          <w:sz w:val="28"/>
          <w:szCs w:val="28"/>
        </w:rPr>
        <w:t>Тема</w:t>
      </w:r>
      <w:r>
        <w:rPr>
          <w:bCs/>
          <w:sz w:val="28"/>
          <w:szCs w:val="28"/>
        </w:rPr>
        <w:t>: «</w:t>
      </w:r>
      <w:r w:rsidR="00F366C8">
        <w:rPr>
          <w:bCs/>
          <w:sz w:val="28"/>
          <w:szCs w:val="28"/>
        </w:rPr>
        <w:t>Пойдут ли студенты играть в настольные игры</w:t>
      </w:r>
      <w:r w:rsidR="005945CA"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>»</w:t>
      </w:r>
      <w:r w:rsidRPr="003678B2">
        <w:rPr>
          <w:bCs/>
          <w:sz w:val="28"/>
          <w:szCs w:val="28"/>
        </w:rPr>
        <w:t>.</w:t>
      </w:r>
    </w:p>
    <w:p w14:paraId="185405E6" w14:textId="77777777" w:rsidR="00AA1C6D" w:rsidRPr="00AA1C6D" w:rsidRDefault="00AA1C6D" w:rsidP="00AA1C6D">
      <w:pPr>
        <w:rPr>
          <w:b/>
          <w:bCs/>
          <w:sz w:val="28"/>
          <w:szCs w:val="28"/>
        </w:rPr>
      </w:pPr>
      <w:r w:rsidRPr="00AA1C6D">
        <w:rPr>
          <w:b/>
          <w:bCs/>
          <w:sz w:val="28"/>
          <w:szCs w:val="28"/>
        </w:rPr>
        <w:t>Задание:</w:t>
      </w:r>
    </w:p>
    <w:p w14:paraId="6A7301DF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>1. Разбиться на группы по 3 человека.</w:t>
      </w:r>
    </w:p>
    <w:p w14:paraId="591BC67D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>2. Определить предметную область для нейронной сети.</w:t>
      </w:r>
    </w:p>
    <w:p w14:paraId="199A9AA1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>3. Создать схему нейронной сети. В нейронной сети должно быть:</w:t>
      </w:r>
    </w:p>
    <w:p w14:paraId="5B2AD792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 xml:space="preserve"> − на входном слое не менее 5 нейронов;</w:t>
      </w:r>
    </w:p>
    <w:p w14:paraId="159CE803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 xml:space="preserve"> − на скрытом слое не менее 2 нейронов; </w:t>
      </w:r>
    </w:p>
    <w:p w14:paraId="3F7D8B1D" w14:textId="77777777" w:rsidR="00AA1C6D" w:rsidRP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>− на выходном слое 1 нейрон.</w:t>
      </w:r>
    </w:p>
    <w:p w14:paraId="0F338A0F" w14:textId="77777777" w:rsid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 xml:space="preserve">4. Исходя из задачи расставить веса для каждой связи нейронной сети. </w:t>
      </w:r>
    </w:p>
    <w:p w14:paraId="19F7B8DE" w14:textId="77777777" w:rsidR="00AA1C6D" w:rsidRDefault="00AA1C6D" w:rsidP="00AA1C6D">
      <w:pPr>
        <w:rPr>
          <w:bCs/>
          <w:sz w:val="28"/>
          <w:szCs w:val="28"/>
        </w:rPr>
      </w:pPr>
      <w:r w:rsidRPr="00AA1C6D">
        <w:rPr>
          <w:bCs/>
          <w:sz w:val="28"/>
          <w:szCs w:val="28"/>
        </w:rPr>
        <w:t xml:space="preserve">5. Записать полученную нейронную сеть на языке программирования Python. </w:t>
      </w:r>
    </w:p>
    <w:p w14:paraId="4E4EB113" w14:textId="47441573" w:rsidR="00AA1C6D" w:rsidRPr="00AA1C6D" w:rsidRDefault="00AA1C6D" w:rsidP="00AA1C6D">
      <w:pPr>
        <w:rPr>
          <w:b/>
          <w:bCs/>
          <w:sz w:val="28"/>
          <w:szCs w:val="28"/>
        </w:rPr>
      </w:pPr>
      <w:r w:rsidRPr="00AA1C6D">
        <w:rPr>
          <w:bCs/>
          <w:sz w:val="28"/>
          <w:szCs w:val="28"/>
        </w:rPr>
        <w:t>6. Сделать выводы по проделанной работе.</w:t>
      </w:r>
    </w:p>
    <w:p w14:paraId="3BEC0211" w14:textId="77777777" w:rsidR="00AA1C6D" w:rsidRPr="00AA1C6D" w:rsidRDefault="00AA1C6D" w:rsidP="00AA1C6D">
      <w:pPr>
        <w:rPr>
          <w:b/>
          <w:bCs/>
          <w:sz w:val="28"/>
          <w:szCs w:val="28"/>
        </w:rPr>
      </w:pPr>
    </w:p>
    <w:p w14:paraId="681809AF" w14:textId="6C49ABEE" w:rsidR="00AA1C6D" w:rsidRPr="00AA1C6D" w:rsidRDefault="00AA1C6D" w:rsidP="00AA1C6D">
      <w:pPr>
        <w:rPr>
          <w:b/>
          <w:bCs/>
          <w:sz w:val="28"/>
          <w:szCs w:val="28"/>
        </w:rPr>
      </w:pPr>
      <w:r w:rsidRPr="00AA1C6D">
        <w:rPr>
          <w:b/>
          <w:bCs/>
          <w:sz w:val="28"/>
          <w:szCs w:val="28"/>
        </w:rPr>
        <w:t>Схема нейронной сети «</w:t>
      </w:r>
      <w:r>
        <w:rPr>
          <w:b/>
          <w:bCs/>
          <w:sz w:val="28"/>
          <w:szCs w:val="28"/>
        </w:rPr>
        <w:t>Игра в настольные игры</w:t>
      </w:r>
      <w:r w:rsidRPr="00AA1C6D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,</w:t>
      </w:r>
      <w:r w:rsidRPr="00AA1C6D">
        <w:rPr>
          <w:b/>
          <w:bCs/>
          <w:sz w:val="28"/>
          <w:szCs w:val="28"/>
        </w:rPr>
        <w:t xml:space="preserve"> с расставленными весами:</w:t>
      </w:r>
    </w:p>
    <w:p w14:paraId="5F498D55" w14:textId="77777777" w:rsidR="005945CA" w:rsidRDefault="005945CA" w:rsidP="0043740A">
      <w:pPr>
        <w:rPr>
          <w:b/>
          <w:sz w:val="28"/>
          <w:szCs w:val="28"/>
        </w:rPr>
      </w:pPr>
    </w:p>
    <w:p w14:paraId="23BFDF28" w14:textId="35153BBB" w:rsidR="005945CA" w:rsidRDefault="003672D8" w:rsidP="00F366C8">
      <w:pPr>
        <w:ind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7A9194" wp14:editId="0AA13959">
            <wp:extent cx="6120765" cy="306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BCE1" w14:textId="77777777" w:rsidR="003678B2" w:rsidRPr="003678B2" w:rsidRDefault="003678B2" w:rsidP="003678B2">
      <w:pPr>
        <w:jc w:val="center"/>
        <w:rPr>
          <w:bCs/>
        </w:rPr>
      </w:pPr>
      <w:r>
        <w:rPr>
          <w:bCs/>
        </w:rPr>
        <w:t>Рисунок 1 – Схема нейронной сети</w:t>
      </w:r>
    </w:p>
    <w:p w14:paraId="52BAB1D2" w14:textId="77777777" w:rsidR="007C6099" w:rsidRDefault="007C6099" w:rsidP="0043740A">
      <w:pPr>
        <w:rPr>
          <w:b/>
          <w:sz w:val="28"/>
          <w:szCs w:val="28"/>
        </w:rPr>
      </w:pPr>
    </w:p>
    <w:p w14:paraId="5F4493F6" w14:textId="77777777" w:rsidR="00C251DD" w:rsidRPr="003678B2" w:rsidRDefault="007C6099" w:rsidP="002D5954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367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678B2">
        <w:rPr>
          <w:b/>
          <w:sz w:val="28"/>
          <w:szCs w:val="28"/>
        </w:rPr>
        <w:t>:</w:t>
      </w:r>
    </w:p>
    <w:p w14:paraId="22BE234E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735D279F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def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activate(</w:t>
      </w:r>
      <w:r>
        <w:rPr>
          <w:rFonts w:ascii="Consolas" w:eastAsia="Calibri" w:hAnsi="Consolas" w:cs="Consolas"/>
          <w:color w:val="808080"/>
          <w:sz w:val="19"/>
          <w:szCs w:val="19"/>
          <w:lang w:val="ru-BY" w:eastAsia="en-US"/>
        </w:rPr>
        <w:t>amount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):</w:t>
      </w:r>
    </w:p>
    <w:p w14:paraId="57C5F91E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ru-BY" w:eastAsia="en-US"/>
        </w:rPr>
        <w:t>amount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&gt;= 0.5:</w:t>
      </w:r>
    </w:p>
    <w:p w14:paraId="60F2E590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True</w:t>
      </w:r>
    </w:p>
    <w:p w14:paraId="615DB434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False</w:t>
      </w:r>
    </w:p>
    <w:p w14:paraId="62D7287F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733988C5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0140D858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def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menu():</w:t>
      </w:r>
    </w:p>
    <w:p w14:paraId="2FB8554D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input_data = [0, 1, 1, 1, 0]</w:t>
      </w:r>
    </w:p>
    <w:p w14:paraId="4DAD40B1" w14:textId="2BB96F5B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hidden_layer = [[0.6, 0.7, 0.8, 0, 0], [0.01, </w:t>
      </w:r>
      <w:r w:rsidR="0001720F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-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0.01, 0.5,  0.01, 0.5]]</w:t>
      </w:r>
    </w:p>
    <w:p w14:paraId="0A97A3DA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activate_hidden_layer = [1, -1]</w:t>
      </w:r>
    </w:p>
    <w:p w14:paraId="7675A062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lastRenderedPageBreak/>
        <w:t xml:space="preserve">    something = []</w:t>
      </w:r>
    </w:p>
    <w:p w14:paraId="1996C6AA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amount = 0</w:t>
      </w:r>
    </w:p>
    <w:p w14:paraId="4850335C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i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ru-BY" w:eastAsia="en-US"/>
        </w:rPr>
        <w:t>range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(2):</w:t>
      </w:r>
    </w:p>
    <w:p w14:paraId="47CF34D3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j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ru-BY" w:eastAsia="en-US"/>
        </w:rPr>
        <w:t>range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(5):</w:t>
      </w:r>
    </w:p>
    <w:p w14:paraId="732A6BC6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    amount += input_data[j] * hidden_layer[i][j]</w:t>
      </w:r>
    </w:p>
    <w:p w14:paraId="3D758510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activate(amount):</w:t>
      </w:r>
    </w:p>
    <w:p w14:paraId="607E93A6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    something.append(1)</w:t>
      </w:r>
    </w:p>
    <w:p w14:paraId="72F3232A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:</w:t>
      </w:r>
    </w:p>
    <w:p w14:paraId="7498F69E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    something.append(0)</w:t>
      </w:r>
    </w:p>
    <w:p w14:paraId="2B3A0F0D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amount = 0</w:t>
      </w:r>
    </w:p>
    <w:p w14:paraId="6D601EBE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1B8841A2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i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ru-BY" w:eastAsia="en-US"/>
        </w:rPr>
        <w:t>range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(2):</w:t>
      </w:r>
    </w:p>
    <w:p w14:paraId="554A98D3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amount += something[i] * activate_hidden_layer[i]</w:t>
      </w:r>
    </w:p>
    <w:p w14:paraId="29D5C09A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084AA7A5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activate(amount):</w:t>
      </w:r>
    </w:p>
    <w:p w14:paraId="330E144C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print(</w:t>
      </w:r>
      <w:r>
        <w:rPr>
          <w:rFonts w:ascii="Consolas" w:eastAsia="Calibri" w:hAnsi="Consolas" w:cs="Consolas"/>
          <w:color w:val="A31515"/>
          <w:sz w:val="19"/>
          <w:szCs w:val="19"/>
          <w:lang w:val="ru-BY" w:eastAsia="en-US"/>
        </w:rPr>
        <w:t>"Идем играть в настолки"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)</w:t>
      </w:r>
    </w:p>
    <w:p w14:paraId="3E2D79A8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ru-BY" w:eastAsia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:</w:t>
      </w:r>
    </w:p>
    <w:p w14:paraId="71A0F7E5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 xml:space="preserve">        print(</w:t>
      </w:r>
      <w:r>
        <w:rPr>
          <w:rFonts w:ascii="Consolas" w:eastAsia="Calibri" w:hAnsi="Consolas" w:cs="Consolas"/>
          <w:color w:val="A31515"/>
          <w:sz w:val="19"/>
          <w:szCs w:val="19"/>
          <w:lang w:val="ru-BY" w:eastAsia="en-US"/>
        </w:rPr>
        <w:t>"Не идем играть в настолки );"</w:t>
      </w: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)</w:t>
      </w:r>
    </w:p>
    <w:p w14:paraId="4753128A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58FB05D5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311BA415" w14:textId="77777777" w:rsidR="003672D8" w:rsidRDefault="003672D8" w:rsidP="003672D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  <w:t>menu()</w:t>
      </w:r>
    </w:p>
    <w:p w14:paraId="2E5A4702" w14:textId="77777777" w:rsidR="00F366C8" w:rsidRDefault="00F366C8" w:rsidP="00F366C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ru-BY" w:eastAsia="en-US"/>
        </w:rPr>
      </w:pPr>
    </w:p>
    <w:p w14:paraId="346325BC" w14:textId="77777777" w:rsidR="00C251DD" w:rsidRPr="003678B2" w:rsidRDefault="00C251DD" w:rsidP="00C251DD">
      <w:pPr>
        <w:shd w:val="clear" w:color="auto" w:fill="FFFFFF"/>
        <w:spacing w:line="285" w:lineRule="atLeast"/>
        <w:ind w:firstLine="708"/>
        <w:jc w:val="left"/>
        <w:rPr>
          <w:b/>
          <w:bCs/>
          <w:color w:val="24292E"/>
          <w:sz w:val="28"/>
          <w:szCs w:val="28"/>
          <w:lang w:val="en-US" w:eastAsia="ru-RU"/>
        </w:rPr>
      </w:pPr>
      <w:r>
        <w:rPr>
          <w:b/>
          <w:bCs/>
          <w:color w:val="24292E"/>
          <w:sz w:val="28"/>
          <w:szCs w:val="28"/>
          <w:lang w:eastAsia="ru-RU"/>
        </w:rPr>
        <w:t>Результат</w:t>
      </w:r>
      <w:r w:rsidRPr="003678B2">
        <w:rPr>
          <w:b/>
          <w:bCs/>
          <w:color w:val="24292E"/>
          <w:sz w:val="28"/>
          <w:szCs w:val="28"/>
          <w:lang w:val="en-US" w:eastAsia="ru-RU"/>
        </w:rPr>
        <w:t xml:space="preserve"> </w:t>
      </w:r>
      <w:r>
        <w:rPr>
          <w:b/>
          <w:bCs/>
          <w:color w:val="24292E"/>
          <w:sz w:val="28"/>
          <w:szCs w:val="28"/>
          <w:lang w:eastAsia="ru-RU"/>
        </w:rPr>
        <w:t>выполнения</w:t>
      </w:r>
      <w:r w:rsidRPr="003678B2">
        <w:rPr>
          <w:b/>
          <w:bCs/>
          <w:color w:val="24292E"/>
          <w:sz w:val="28"/>
          <w:szCs w:val="28"/>
          <w:lang w:val="en-US" w:eastAsia="ru-RU"/>
        </w:rPr>
        <w:t>:</w:t>
      </w:r>
    </w:p>
    <w:p w14:paraId="5AAB715D" w14:textId="77777777" w:rsidR="00C251DD" w:rsidRPr="003678B2" w:rsidRDefault="00C251DD" w:rsidP="00C251DD">
      <w:pPr>
        <w:shd w:val="clear" w:color="auto" w:fill="FFFFFF"/>
        <w:spacing w:line="285" w:lineRule="atLeast"/>
        <w:ind w:firstLine="708"/>
        <w:jc w:val="left"/>
        <w:rPr>
          <w:b/>
          <w:bCs/>
          <w:color w:val="24292E"/>
          <w:sz w:val="28"/>
          <w:szCs w:val="28"/>
          <w:lang w:val="en-US" w:eastAsia="ru-RU"/>
        </w:rPr>
      </w:pPr>
    </w:p>
    <w:p w14:paraId="7E28F557" w14:textId="498412CA" w:rsidR="00C251DD" w:rsidRDefault="0001720F" w:rsidP="00C251DD">
      <w:pPr>
        <w:shd w:val="clear" w:color="auto" w:fill="FFFFFF"/>
        <w:spacing w:line="285" w:lineRule="atLeast"/>
        <w:ind w:firstLine="708"/>
        <w:jc w:val="center"/>
        <w:rPr>
          <w:b/>
          <w:bCs/>
          <w:color w:val="24292E"/>
          <w:sz w:val="28"/>
          <w:szCs w:val="28"/>
          <w:lang w:eastAsia="ru-RU"/>
        </w:rPr>
      </w:pPr>
      <w:r w:rsidRPr="0001720F">
        <w:rPr>
          <w:b/>
          <w:bCs/>
          <w:color w:val="24292E"/>
          <w:sz w:val="28"/>
          <w:szCs w:val="28"/>
          <w:lang w:eastAsia="ru-RU"/>
        </w:rPr>
        <w:drawing>
          <wp:inline distT="0" distB="0" distL="0" distR="0" wp14:anchorId="6AD1A7F2" wp14:editId="0824E395">
            <wp:extent cx="4096322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4C7" w14:textId="77777777" w:rsidR="002D5954" w:rsidRDefault="002D5954" w:rsidP="00C251DD">
      <w:pPr>
        <w:shd w:val="clear" w:color="auto" w:fill="FFFFFF"/>
        <w:spacing w:line="285" w:lineRule="atLeast"/>
        <w:ind w:firstLine="708"/>
        <w:jc w:val="center"/>
        <w:rPr>
          <w:b/>
          <w:bCs/>
          <w:color w:val="24292E"/>
          <w:sz w:val="28"/>
          <w:szCs w:val="28"/>
          <w:lang w:eastAsia="ru-RU"/>
        </w:rPr>
      </w:pPr>
    </w:p>
    <w:p w14:paraId="687EC7AB" w14:textId="77777777" w:rsidR="00C251DD" w:rsidRPr="007C6099" w:rsidRDefault="00C251DD" w:rsidP="00C251DD">
      <w:pPr>
        <w:shd w:val="clear" w:color="auto" w:fill="FFFFFF"/>
        <w:spacing w:line="285" w:lineRule="atLeast"/>
        <w:ind w:firstLine="708"/>
        <w:jc w:val="center"/>
        <w:rPr>
          <w:color w:val="24292E"/>
          <w:lang w:eastAsia="ru-RU"/>
        </w:rPr>
      </w:pPr>
      <w:r>
        <w:rPr>
          <w:color w:val="24292E"/>
          <w:lang w:eastAsia="ru-RU"/>
        </w:rPr>
        <w:t xml:space="preserve">Рисунок </w:t>
      </w:r>
      <w:r w:rsidR="003678B2">
        <w:rPr>
          <w:color w:val="24292E"/>
          <w:lang w:eastAsia="ru-RU"/>
        </w:rPr>
        <w:t>2</w:t>
      </w:r>
      <w:r>
        <w:rPr>
          <w:color w:val="24292E"/>
          <w:lang w:eastAsia="ru-RU"/>
        </w:rPr>
        <w:t xml:space="preserve"> – Результат выполнения программы </w:t>
      </w:r>
    </w:p>
    <w:p w14:paraId="62BEDFDC" w14:textId="77777777" w:rsidR="007C6099" w:rsidRPr="007C6099" w:rsidRDefault="007C6099" w:rsidP="007C609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eastAsia="ru-RU"/>
        </w:rPr>
      </w:pPr>
    </w:p>
    <w:p w14:paraId="4F9ED49C" w14:textId="55DF2C36" w:rsidR="007C6099" w:rsidRPr="00785AA9" w:rsidRDefault="00E45C11" w:rsidP="0043740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 ходе выполнения лабораторной работы была разработана простейшая нейронная сеть, определяюща</w:t>
      </w:r>
      <w:r w:rsidR="002D5954">
        <w:rPr>
          <w:bCs/>
          <w:sz w:val="28"/>
          <w:szCs w:val="28"/>
        </w:rPr>
        <w:t xml:space="preserve">я </w:t>
      </w:r>
      <w:r w:rsidR="00726BFE">
        <w:rPr>
          <w:bCs/>
          <w:sz w:val="28"/>
          <w:szCs w:val="28"/>
        </w:rPr>
        <w:t>возможность игры в настольные игры.</w:t>
      </w:r>
      <w:r>
        <w:rPr>
          <w:bCs/>
          <w:sz w:val="28"/>
          <w:szCs w:val="28"/>
        </w:rPr>
        <w:t xml:space="preserve"> </w:t>
      </w:r>
    </w:p>
    <w:sectPr w:rsidR="007C6099" w:rsidRPr="00785AA9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EDBD" w14:textId="77777777" w:rsidR="00A75A36" w:rsidRDefault="00A75A36">
      <w:r>
        <w:separator/>
      </w:r>
    </w:p>
  </w:endnote>
  <w:endnote w:type="continuationSeparator" w:id="0">
    <w:p w14:paraId="5F3FF645" w14:textId="77777777" w:rsidR="00A75A36" w:rsidRDefault="00A7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A6BD" w14:textId="77777777" w:rsidR="00A75A36" w:rsidRDefault="00A75A36">
      <w:r>
        <w:rPr>
          <w:color w:val="000000"/>
        </w:rPr>
        <w:separator/>
      </w:r>
    </w:p>
  </w:footnote>
  <w:footnote w:type="continuationSeparator" w:id="0">
    <w:p w14:paraId="6A5B1B1C" w14:textId="77777777" w:rsidR="00A75A36" w:rsidRDefault="00A75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99"/>
    <w:rsid w:val="0001720F"/>
    <w:rsid w:val="000300DC"/>
    <w:rsid w:val="00070DB5"/>
    <w:rsid w:val="000E7A68"/>
    <w:rsid w:val="000F0DE4"/>
    <w:rsid w:val="001B25E5"/>
    <w:rsid w:val="001D4A04"/>
    <w:rsid w:val="00226E87"/>
    <w:rsid w:val="002D5954"/>
    <w:rsid w:val="002D6AC9"/>
    <w:rsid w:val="00344DBD"/>
    <w:rsid w:val="00361F6A"/>
    <w:rsid w:val="003672D8"/>
    <w:rsid w:val="003678B2"/>
    <w:rsid w:val="0038642B"/>
    <w:rsid w:val="00395F45"/>
    <w:rsid w:val="003C2B35"/>
    <w:rsid w:val="0043740A"/>
    <w:rsid w:val="00481609"/>
    <w:rsid w:val="00516126"/>
    <w:rsid w:val="005457B8"/>
    <w:rsid w:val="005945CA"/>
    <w:rsid w:val="00636D8F"/>
    <w:rsid w:val="006F62AB"/>
    <w:rsid w:val="00726BFE"/>
    <w:rsid w:val="00755A55"/>
    <w:rsid w:val="00785AA9"/>
    <w:rsid w:val="007C6099"/>
    <w:rsid w:val="007F58EA"/>
    <w:rsid w:val="00992E4A"/>
    <w:rsid w:val="009A6C16"/>
    <w:rsid w:val="00A75A36"/>
    <w:rsid w:val="00AA1C6D"/>
    <w:rsid w:val="00AE06C0"/>
    <w:rsid w:val="00B52535"/>
    <w:rsid w:val="00C251DD"/>
    <w:rsid w:val="00C70D01"/>
    <w:rsid w:val="00E45C11"/>
    <w:rsid w:val="00F366C8"/>
    <w:rsid w:val="00F83191"/>
    <w:rsid w:val="00F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63B6"/>
  <w15:docId w15:val="{BEB7F6A1-6504-4984-AACD-62A04F00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link w:val="a4"/>
    <w:qFormat/>
    <w:rsid w:val="005457B8"/>
    <w:pPr>
      <w:spacing w:before="120" w:after="120"/>
    </w:pPr>
    <w:rPr>
      <w:rFonts w:ascii="Consolas" w:hAnsi="Consolas"/>
      <w:sz w:val="20"/>
      <w:szCs w:val="28"/>
    </w:rPr>
  </w:style>
  <w:style w:type="character" w:customStyle="1" w:styleId="a4">
    <w:name w:val="Исходный код Знак"/>
    <w:basedOn w:val="a0"/>
    <w:link w:val="a3"/>
    <w:rsid w:val="005457B8"/>
    <w:rPr>
      <w:rFonts w:ascii="Consolas" w:eastAsia="Times New Roman" w:hAnsi="Consolas"/>
      <w:sz w:val="20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sin\Documents\&#1053;&#1072;&#1089;&#1090;&#1088;&#1072;&#1080;&#1074;&#1072;&#1077;&#1084;&#1099;&#1077;%20&#1096;&#1072;&#1073;&#1083;&#1086;&#1085;&#1099;%20Office\&#1064;&#1040;&#1041;&#1051;&#1054;&#1053;%20&#1054;&#1058;&#1063;&#1025;&#1058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8091-8703-4B8A-BA21-8AD10F65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28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ktsin</dc:creator>
  <dc:description/>
  <cp:lastModifiedBy>m0nk3y</cp:lastModifiedBy>
  <cp:revision>6</cp:revision>
  <dcterms:created xsi:type="dcterms:W3CDTF">2022-02-15T14:36:00Z</dcterms:created>
  <dcterms:modified xsi:type="dcterms:W3CDTF">2022-03-24T17:41:00Z</dcterms:modified>
</cp:coreProperties>
</file>